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C4F82" w14:textId="77777777" w:rsidR="00F9444C" w:rsidRDefault="00956B9F">
      <w:pPr>
        <w:pStyle w:val="NoSpacing"/>
      </w:pPr>
      <w:r>
        <w:t>Kobe Maristela</w:t>
      </w:r>
    </w:p>
    <w:p w14:paraId="7342FF99" w14:textId="7D78D82B" w:rsidR="00E614DD" w:rsidRDefault="00956B9F">
      <w:pPr>
        <w:pStyle w:val="NoSpacing"/>
      </w:pPr>
      <w:r w:rsidRPr="00956B9F">
        <w:t xml:space="preserve">Christos </w:t>
      </w:r>
      <w:proofErr w:type="spellStart"/>
      <w:r w:rsidRPr="00956B9F">
        <w:t>Papachristos</w:t>
      </w:r>
      <w:proofErr w:type="spellEnd"/>
    </w:p>
    <w:p w14:paraId="6C547476" w14:textId="27F507B8" w:rsidR="00E614DD" w:rsidRDefault="00956B9F">
      <w:pPr>
        <w:pStyle w:val="NoSpacing"/>
      </w:pPr>
      <w:r>
        <w:t>CS 202</w:t>
      </w:r>
    </w:p>
    <w:p w14:paraId="7F04B1A6" w14:textId="615A0759" w:rsidR="00E614DD" w:rsidRDefault="00956B9F">
      <w:pPr>
        <w:pStyle w:val="NoSpacing"/>
      </w:pPr>
      <w:r>
        <w:t>9/4/18</w:t>
      </w:r>
    </w:p>
    <w:p w14:paraId="5619510D" w14:textId="1ADC7E01" w:rsidR="00956B9F" w:rsidRDefault="00956B9F" w:rsidP="00956B9F">
      <w:pPr>
        <w:pStyle w:val="Title"/>
        <w:rPr>
          <w:sz w:val="44"/>
        </w:rPr>
      </w:pPr>
      <w:r w:rsidRPr="00956B9F">
        <w:rPr>
          <w:sz w:val="44"/>
        </w:rPr>
        <w:t>Project Documentation</w:t>
      </w:r>
    </w:p>
    <w:p w14:paraId="17DAAD41" w14:textId="1EAA26AD" w:rsidR="00956B9F" w:rsidRDefault="00956B9F" w:rsidP="00956B9F">
      <w:r w:rsidRPr="00956B9F">
        <w:t xml:space="preserve">The main purpose of this program is </w:t>
      </w:r>
      <w:r w:rsidR="00F10BF2" w:rsidRPr="00956B9F">
        <w:t>testing</w:t>
      </w:r>
      <w:r w:rsidRPr="00956B9F">
        <w:t xml:space="preserve"> my knowledge</w:t>
      </w:r>
      <w:r>
        <w:t xml:space="preserve"> of C-strings and multi-dimensional arrays. Additionally, this project was to test my ability to code in C++ with the implementation of basic I/O functions. For this project, I was given 10 names in which were to be read in from a file, and to be outputted to the terminal and to another file. These names were to be sorted based on length as well as alphabetized. Also, the order number of the names were to be tagged along with the names themselves.</w:t>
      </w:r>
    </w:p>
    <w:p w14:paraId="65E5C7B9" w14:textId="575D95B0" w:rsidR="00956B9F" w:rsidRDefault="00956B9F" w:rsidP="00956B9F">
      <w:r>
        <w:t>In my design, I made several attempts in inputting the names inside the 2D array with the final success of making individual rows and inputting names. However, problems arose when I reached the sorting part, since a lot of restrictions were implemented that hindered t</w:t>
      </w:r>
      <w:r w:rsidR="00F10BF2">
        <w:t xml:space="preserve">o a halt. Many of these restrictions were from the fact that I was not able to use pointers as well as the different libraries. The difficult parts came when I was trying to find loopholes through these </w:t>
      </w:r>
      <w:proofErr w:type="gramStart"/>
      <w:r w:rsidR="00F10BF2">
        <w:t>in order to</w:t>
      </w:r>
      <w:proofErr w:type="gramEnd"/>
      <w:r w:rsidR="00F10BF2">
        <w:t xml:space="preserve"> find a solution. Additionally, problems arose when it came down to sorting the names themselves, since difficulty with the arrays posed a major issue.</w:t>
      </w:r>
    </w:p>
    <w:p w14:paraId="3C445322" w14:textId="77CF5207" w:rsidR="00F10BF2" w:rsidRPr="00956B9F" w:rsidRDefault="00F10BF2" w:rsidP="00956B9F">
      <w:r>
        <w:t xml:space="preserve">Overall, the biggest change I would make if I was given more time would probably compressing my code a lot more, since my entire code occupies way too many lines. </w:t>
      </w:r>
      <w:r w:rsidR="007F46F7">
        <w:t>Also, I would probably change my approach to the problem and make up a new design entirely to better suite the problem given to me.</w:t>
      </w:r>
      <w:bookmarkStart w:id="0" w:name="_GoBack"/>
      <w:bookmarkEnd w:id="0"/>
    </w:p>
    <w:sectPr w:rsidR="00F10BF2" w:rsidRPr="00956B9F">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8F06A" w14:textId="77777777" w:rsidR="00106069" w:rsidRDefault="00106069">
      <w:pPr>
        <w:spacing w:line="240" w:lineRule="auto"/>
      </w:pPr>
      <w:r>
        <w:separator/>
      </w:r>
    </w:p>
  </w:endnote>
  <w:endnote w:type="continuationSeparator" w:id="0">
    <w:p w14:paraId="50CA762A" w14:textId="77777777" w:rsidR="00106069" w:rsidRDefault="001060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CCE65" w14:textId="77777777" w:rsidR="00106069" w:rsidRDefault="00106069">
      <w:pPr>
        <w:spacing w:line="240" w:lineRule="auto"/>
      </w:pPr>
      <w:r>
        <w:separator/>
      </w:r>
    </w:p>
  </w:footnote>
  <w:footnote w:type="continuationSeparator" w:id="0">
    <w:p w14:paraId="3A5D0B3C" w14:textId="77777777" w:rsidR="00106069" w:rsidRDefault="001060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CDB05" w14:textId="77777777" w:rsidR="00E614DD" w:rsidRDefault="00106069">
    <w:pPr>
      <w:pStyle w:val="Header"/>
    </w:pPr>
    <w:sdt>
      <w:sdtPr>
        <w:alias w:val="Last Name:"/>
        <w:tag w:val="Last Name:"/>
        <w:id w:val="343136273"/>
        <w:placeholder/>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5C916" w14:textId="5628B7B2" w:rsidR="00E614DD" w:rsidRDefault="00956B9F">
    <w:pPr>
      <w:pStyle w:val="Header"/>
    </w:pPr>
    <w:r>
      <w:t>Maristela</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071"/>
    <w:rsid w:val="00040CBB"/>
    <w:rsid w:val="000B78C8"/>
    <w:rsid w:val="00106069"/>
    <w:rsid w:val="001463B2"/>
    <w:rsid w:val="001F62C0"/>
    <w:rsid w:val="00245E02"/>
    <w:rsid w:val="00344071"/>
    <w:rsid w:val="00353B66"/>
    <w:rsid w:val="004A2675"/>
    <w:rsid w:val="004F7139"/>
    <w:rsid w:val="00691EC1"/>
    <w:rsid w:val="007C53FB"/>
    <w:rsid w:val="007F46F7"/>
    <w:rsid w:val="008B7D18"/>
    <w:rsid w:val="008F1F97"/>
    <w:rsid w:val="008F4052"/>
    <w:rsid w:val="00956B9F"/>
    <w:rsid w:val="009D4EB3"/>
    <w:rsid w:val="00B13D1B"/>
    <w:rsid w:val="00B818DF"/>
    <w:rsid w:val="00D52117"/>
    <w:rsid w:val="00DB0D39"/>
    <w:rsid w:val="00E14005"/>
    <w:rsid w:val="00E614DD"/>
    <w:rsid w:val="00F10BF2"/>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5D21C"/>
  <w15:chartTrackingRefBased/>
  <w15:docId w15:val="{7DC4609C-597D-4646-8F6C-902A564A5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be\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94A772-0AB8-45F2-8574-915BA0629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Template>
  <TotalTime>16</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dc:creator>
  <cp:keywords/>
  <dc:description/>
  <cp:lastModifiedBy>Kobe Maristela</cp:lastModifiedBy>
  <cp:revision>3</cp:revision>
  <dcterms:created xsi:type="dcterms:W3CDTF">2018-09-05T06:40:00Z</dcterms:created>
  <dcterms:modified xsi:type="dcterms:W3CDTF">2018-09-05T06:56:00Z</dcterms:modified>
  <cp:version/>
</cp:coreProperties>
</file>