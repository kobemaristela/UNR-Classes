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FB73" w14:textId="5060EA27" w:rsidR="00F9444C" w:rsidRDefault="002F068A">
      <w:pPr>
        <w:pStyle w:val="NoSpacing"/>
      </w:pPr>
      <w:r>
        <w:t>Kobe Maristela</w:t>
      </w:r>
    </w:p>
    <w:p w14:paraId="2D79339C" w14:textId="0864CBE2" w:rsidR="00E614DD" w:rsidRDefault="002F068A">
      <w:pPr>
        <w:pStyle w:val="NoSpacing"/>
      </w:pPr>
      <w:r w:rsidRPr="002F068A">
        <w:t xml:space="preserve">Christos </w:t>
      </w:r>
      <w:proofErr w:type="spellStart"/>
      <w:r w:rsidRPr="002F068A">
        <w:t>Papachristos</w:t>
      </w:r>
      <w:proofErr w:type="spellEnd"/>
    </w:p>
    <w:p w14:paraId="1DBDB06E" w14:textId="55829F31" w:rsidR="00E614DD" w:rsidRDefault="002F068A">
      <w:pPr>
        <w:pStyle w:val="NoSpacing"/>
      </w:pPr>
      <w:r>
        <w:t>CS 202</w:t>
      </w:r>
    </w:p>
    <w:p w14:paraId="11262DC0" w14:textId="6A70E584" w:rsidR="00E614DD" w:rsidRDefault="00C176B4">
      <w:pPr>
        <w:pStyle w:val="NoSpacing"/>
      </w:pPr>
      <w:r>
        <w:t>10/10</w:t>
      </w:r>
      <w:r w:rsidR="00CF6367">
        <w:t>/2018</w:t>
      </w:r>
    </w:p>
    <w:p w14:paraId="00B5E4AA" w14:textId="3C6B77E2" w:rsidR="00E614DD" w:rsidRDefault="002F068A" w:rsidP="002F068A">
      <w:pPr>
        <w:pStyle w:val="Title"/>
        <w:rPr>
          <w:sz w:val="48"/>
        </w:rPr>
      </w:pPr>
      <w:r w:rsidRPr="002F068A">
        <w:rPr>
          <w:sz w:val="48"/>
        </w:rPr>
        <w:t xml:space="preserve">Project </w:t>
      </w:r>
      <w:r w:rsidR="00D82FE9">
        <w:rPr>
          <w:sz w:val="48"/>
        </w:rPr>
        <w:t>5</w:t>
      </w:r>
      <w:r w:rsidRPr="002F068A">
        <w:rPr>
          <w:sz w:val="48"/>
        </w:rPr>
        <w:t xml:space="preserve"> Documentation</w:t>
      </w:r>
    </w:p>
    <w:p w14:paraId="00603C22" w14:textId="4121B09A" w:rsidR="002F068A" w:rsidRDefault="002F068A" w:rsidP="00594B83">
      <w:r>
        <w:t>The main purpose of this program is to test my ability to create</w:t>
      </w:r>
      <w:r w:rsidR="00CF6367">
        <w:t xml:space="preserve"> and use </w:t>
      </w:r>
      <w:r w:rsidR="00C176B4">
        <w:t>inheritance with C++ classes</w:t>
      </w:r>
      <w:r w:rsidR="00620E32">
        <w:t xml:space="preserve"> as well as to review my knowledge on how to manipulate classes with multiple constructors, static members/functions and operators. My design on this program is to reuse code written </w:t>
      </w:r>
      <w:r w:rsidR="00140C26">
        <w:t>from</w:t>
      </w:r>
      <w:r w:rsidR="00620E32">
        <w:t xml:space="preserve"> vehicle inside car. Most of my problems that I encountered in coding the project was mostly initializing the constant variables using initializer list. Also, I ran into problems with the overloading operators</w:t>
      </w:r>
      <w:r w:rsidR="00D82FE9">
        <w:t xml:space="preserve"> in which it took me time on figuring out how to fix them. If given more time, I would fix the output in my derived tests in, which the vehicle constructor is being outputted in my derived tests because I used it to initialize my car.</w:t>
      </w:r>
    </w:p>
    <w:p w14:paraId="0CC79095" w14:textId="5C8220C9" w:rsidR="002F068A" w:rsidRDefault="00D82FE9" w:rsidP="005859E6">
      <w:r>
        <w:t>Starting off in Base Tests, “</w:t>
      </w:r>
      <w:r w:rsidRPr="00D82FE9">
        <w:t xml:space="preserve">Testing Base Default </w:t>
      </w:r>
      <w:proofErr w:type="spellStart"/>
      <w:r w:rsidRPr="00D82FE9">
        <w:t>ctor</w:t>
      </w:r>
      <w:proofErr w:type="spellEnd"/>
      <w:r>
        <w:t>” outputs invokes the default constructor</w:t>
      </w:r>
      <w:r w:rsidR="00B17D37">
        <w:t>,</w:t>
      </w:r>
      <w:r>
        <w:t xml:space="preserve"> since no parameters are passed in, the result should be 0 since this starts off the count. Next, “</w:t>
      </w:r>
      <w:r w:rsidRPr="00D82FE9">
        <w:t>Testing Base insertion operator</w:t>
      </w:r>
      <w:r>
        <w:t xml:space="preserve">” tests the insertion operator </w:t>
      </w:r>
      <w:r w:rsidR="006104B9">
        <w:t xml:space="preserve">in which </w:t>
      </w:r>
      <w:r w:rsidR="005859E6">
        <w:t>its</w:t>
      </w:r>
      <w:r w:rsidR="006104B9">
        <w:t xml:space="preserve"> outputs</w:t>
      </w:r>
      <w:r w:rsidR="005859E6">
        <w:t xml:space="preserve"> are the values from the default constructor. Next, “</w:t>
      </w:r>
      <w:r w:rsidR="005859E6" w:rsidRPr="005859E6">
        <w:t xml:space="preserve">Testing </w:t>
      </w:r>
      <w:r w:rsidR="00B17D37">
        <w:t>Base</w:t>
      </w:r>
      <w:r w:rsidR="005859E6" w:rsidRPr="005859E6">
        <w:t xml:space="preserve"> Parametrized </w:t>
      </w:r>
      <w:proofErr w:type="spellStart"/>
      <w:r w:rsidR="005859E6" w:rsidRPr="005859E6">
        <w:t>ctor</w:t>
      </w:r>
      <w:proofErr w:type="spellEnd"/>
      <w:r w:rsidR="005859E6">
        <w:t>” tests the parametrized constructor in which values are getting passed in creating a new object with the values passed in</w:t>
      </w:r>
      <w:r w:rsidR="00140C26">
        <w:t xml:space="preserve"> (</w:t>
      </w:r>
      <w:r w:rsidR="00140C26" w:rsidRPr="00140C26">
        <w:t>Vehicle #99 @ [39.54, 119.82, 4500]</w:t>
      </w:r>
      <w:r w:rsidR="00140C26">
        <w:t>,</w:t>
      </w:r>
      <w:r w:rsidR="00140C26" w:rsidRPr="00140C26">
        <w:t xml:space="preserve"> </w:t>
      </w:r>
      <w:r w:rsidR="00140C26" w:rsidRPr="00140C26">
        <w:t xml:space="preserve">Base </w:t>
      </w:r>
      <w:proofErr w:type="spellStart"/>
      <w:r w:rsidR="00140C26" w:rsidRPr="00140C26">
        <w:t>idgen</w:t>
      </w:r>
      <w:proofErr w:type="spellEnd"/>
      <w:r w:rsidR="00140C26" w:rsidRPr="00140C26">
        <w:t>: 100</w:t>
      </w:r>
      <w:r w:rsidR="00140C26">
        <w:t>)</w:t>
      </w:r>
      <w:r w:rsidR="005859E6">
        <w:t>. Next, “</w:t>
      </w:r>
      <w:r w:rsidR="005859E6" w:rsidRPr="005859E6">
        <w:t xml:space="preserve">Testing </w:t>
      </w:r>
      <w:r w:rsidR="00B17D37">
        <w:t>Base</w:t>
      </w:r>
      <w:r w:rsidR="005859E6" w:rsidRPr="005859E6">
        <w:t xml:space="preserve"> Copy </w:t>
      </w:r>
      <w:proofErr w:type="spellStart"/>
      <w:r w:rsidR="005859E6" w:rsidRPr="005859E6">
        <w:t>ctor</w:t>
      </w:r>
      <w:proofErr w:type="spellEnd"/>
      <w:r w:rsidR="005859E6">
        <w:t>” tests the copy constructor in which an object of the same type is copied</w:t>
      </w:r>
      <w:r w:rsidR="00140C26">
        <w:t xml:space="preserve"> (</w:t>
      </w:r>
      <w:r w:rsidR="00140C26" w:rsidRPr="00140C26">
        <w:t>Vehicle #100 @ [39.54, 119.82, 4500]</w:t>
      </w:r>
      <w:r w:rsidR="00140C26">
        <w:t xml:space="preserve">, </w:t>
      </w:r>
      <w:r w:rsidR="00140C26" w:rsidRPr="00140C26">
        <w:t xml:space="preserve">Base </w:t>
      </w:r>
      <w:proofErr w:type="spellStart"/>
      <w:r w:rsidR="00140C26" w:rsidRPr="00140C26">
        <w:t>idgen</w:t>
      </w:r>
      <w:proofErr w:type="spellEnd"/>
      <w:r w:rsidR="00140C26" w:rsidRPr="00140C26">
        <w:t>: 101</w:t>
      </w:r>
      <w:r w:rsidR="00140C26">
        <w:t>)</w:t>
      </w:r>
      <w:r w:rsidR="005859E6">
        <w:t>. Next, “</w:t>
      </w:r>
      <w:r w:rsidR="005859E6" w:rsidRPr="005859E6">
        <w:t xml:space="preserve">Testing </w:t>
      </w:r>
      <w:r w:rsidR="00B17D37">
        <w:t>Base</w:t>
      </w:r>
      <w:r w:rsidR="005859E6" w:rsidRPr="005859E6">
        <w:t xml:space="preserve"> Assignment operator</w:t>
      </w:r>
      <w:r w:rsidR="005859E6">
        <w:t>”</w:t>
      </w:r>
      <w:r w:rsidR="00B17D37">
        <w:t xml:space="preserve"> tests the assignment operator in which the value of vehicle 99 is assigned to vehicle 1</w:t>
      </w:r>
      <w:r w:rsidR="00140C26">
        <w:t>(</w:t>
      </w:r>
      <w:r w:rsidR="00140C26" w:rsidRPr="00140C26">
        <w:t xml:space="preserve">Vehicle #0 </w:t>
      </w:r>
      <w:r w:rsidR="00140C26" w:rsidRPr="00140C26">
        <w:lastRenderedPageBreak/>
        <w:t>@ [39.54, 119.82, 4500]</w:t>
      </w:r>
      <w:r w:rsidR="00140C26">
        <w:t xml:space="preserve">, </w:t>
      </w:r>
      <w:r w:rsidR="00140C26" w:rsidRPr="00140C26">
        <w:t xml:space="preserve">Base </w:t>
      </w:r>
      <w:proofErr w:type="spellStart"/>
      <w:r w:rsidR="00140C26" w:rsidRPr="00140C26">
        <w:t>idgen</w:t>
      </w:r>
      <w:proofErr w:type="spellEnd"/>
      <w:r w:rsidR="00140C26" w:rsidRPr="00140C26">
        <w:t>: 101</w:t>
      </w:r>
      <w:r w:rsidR="00140C26">
        <w:t>)</w:t>
      </w:r>
      <w:r w:rsidR="00B17D37">
        <w:t>. Next, “</w:t>
      </w:r>
      <w:r w:rsidR="00B17D37" w:rsidRPr="00B17D37">
        <w:t>Te</w:t>
      </w:r>
      <w:r w:rsidR="00B17D37">
        <w:t>s</w:t>
      </w:r>
      <w:r w:rsidR="00B17D37" w:rsidRPr="00B17D37">
        <w:t>ting Base Move Function</w:t>
      </w:r>
      <w:r w:rsidR="00B17D37">
        <w:t>” tests the move function, however,</w:t>
      </w:r>
      <w:r w:rsidR="00140C26">
        <w:t xml:space="preserve"> this function only works through the Car object since vehicle cannot move (</w:t>
      </w:r>
      <w:r w:rsidR="00140C26" w:rsidRPr="00140C26">
        <w:t>Vehicle #0: CANNOT MOVE - I DON'T KNOW HOW</w:t>
      </w:r>
      <w:r w:rsidR="00140C26">
        <w:t>).</w:t>
      </w:r>
    </w:p>
    <w:p w14:paraId="0730B03D" w14:textId="5638D754" w:rsidR="00EC54C1" w:rsidRDefault="00140C26" w:rsidP="00EC54C1">
      <w:r>
        <w:t>Following the Base tests comes the Derived Tests,</w:t>
      </w:r>
      <w:r w:rsidR="00EC54C1">
        <w:t xml:space="preserve"> </w:t>
      </w:r>
      <w:r w:rsidR="00EC54C1">
        <w:t>“</w:t>
      </w:r>
      <w:r w:rsidR="00EC54C1" w:rsidRPr="00D82FE9">
        <w:t xml:space="preserve">Testing </w:t>
      </w:r>
      <w:r w:rsidR="00EC54C1">
        <w:t>Derived</w:t>
      </w:r>
      <w:r w:rsidR="00EC54C1" w:rsidRPr="00D82FE9">
        <w:t xml:space="preserve"> Default </w:t>
      </w:r>
      <w:proofErr w:type="spellStart"/>
      <w:r w:rsidR="00EC54C1" w:rsidRPr="00D82FE9">
        <w:t>ctor</w:t>
      </w:r>
      <w:proofErr w:type="spellEnd"/>
      <w:r w:rsidR="00EC54C1">
        <w:t xml:space="preserve">” outputs </w:t>
      </w:r>
      <w:r w:rsidR="00EC54C1">
        <w:t>invoke</w:t>
      </w:r>
      <w:r w:rsidR="00EC54C1">
        <w:t xml:space="preserve"> the default constructor, since no parameters are passed in, the result should be 0 since this starts off the count. Next, “</w:t>
      </w:r>
      <w:r w:rsidR="00EC54C1" w:rsidRPr="00D82FE9">
        <w:t xml:space="preserve">Testing </w:t>
      </w:r>
      <w:r w:rsidR="00EC54C1">
        <w:t>Derived</w:t>
      </w:r>
      <w:r w:rsidR="00EC54C1" w:rsidRPr="00D82FE9">
        <w:t xml:space="preserve"> insertion operator</w:t>
      </w:r>
      <w:r w:rsidR="00EC54C1">
        <w:t xml:space="preserve">” tests the insertion operator in which its outputs are the values from the default </w:t>
      </w:r>
      <w:proofErr w:type="gramStart"/>
      <w:r w:rsidR="00EC54C1">
        <w:t>constructor</w:t>
      </w:r>
      <w:r w:rsidR="00EC54C1">
        <w:t>(</w:t>
      </w:r>
      <w:proofErr w:type="gramEnd"/>
      <w:r w:rsidR="00EC54C1">
        <w:t>Car #101 Plates: , Throttle: 0 @ [0, 0, 0]</w:t>
      </w:r>
      <w:r w:rsidR="00EC54C1">
        <w:t xml:space="preserve">, </w:t>
      </w:r>
      <w:r w:rsidR="00EC54C1">
        <w:t xml:space="preserve">Derived </w:t>
      </w:r>
      <w:proofErr w:type="spellStart"/>
      <w:r w:rsidR="00EC54C1">
        <w:t>idgen</w:t>
      </w:r>
      <w:proofErr w:type="spellEnd"/>
      <w:r w:rsidR="00EC54C1">
        <w:t>: 102</w:t>
      </w:r>
      <w:r w:rsidR="00EC54C1">
        <w:t>)</w:t>
      </w:r>
      <w:r w:rsidR="00EC54C1">
        <w:t>. Next, “</w:t>
      </w:r>
      <w:r w:rsidR="00EC54C1" w:rsidRPr="005859E6">
        <w:t xml:space="preserve">Testing </w:t>
      </w:r>
      <w:r w:rsidR="00EC54C1">
        <w:t>Derived</w:t>
      </w:r>
      <w:r w:rsidR="00EC54C1" w:rsidRPr="005859E6">
        <w:t xml:space="preserve"> Parametrized </w:t>
      </w:r>
      <w:proofErr w:type="spellStart"/>
      <w:r w:rsidR="00EC54C1" w:rsidRPr="005859E6">
        <w:t>ctor</w:t>
      </w:r>
      <w:proofErr w:type="spellEnd"/>
      <w:r w:rsidR="00EC54C1">
        <w:t>” tests the parametrized constructor in which values are getting passed in creating a new object with the values passed in (Car #999 Plates: Gandalf, Throttle: 0 @ [39.54, 119.82, 4500]</w:t>
      </w:r>
      <w:r w:rsidR="00EC54C1">
        <w:t xml:space="preserve">, </w:t>
      </w:r>
      <w:r w:rsidR="00EC54C1">
        <w:t xml:space="preserve">Derived </w:t>
      </w:r>
      <w:proofErr w:type="spellStart"/>
      <w:r w:rsidR="00EC54C1">
        <w:t>idgen</w:t>
      </w:r>
      <w:proofErr w:type="spellEnd"/>
      <w:r w:rsidR="00EC54C1">
        <w:t>: 1000). Next, “</w:t>
      </w:r>
      <w:r w:rsidR="00EC54C1" w:rsidRPr="005859E6">
        <w:t xml:space="preserve">Testing </w:t>
      </w:r>
      <w:r w:rsidR="00EC54C1">
        <w:t>Derived</w:t>
      </w:r>
      <w:r w:rsidR="00EC54C1" w:rsidRPr="005859E6">
        <w:t xml:space="preserve"> Copy </w:t>
      </w:r>
      <w:proofErr w:type="spellStart"/>
      <w:r w:rsidR="00EC54C1" w:rsidRPr="005859E6">
        <w:t>ctor</w:t>
      </w:r>
      <w:proofErr w:type="spellEnd"/>
      <w:r w:rsidR="00EC54C1">
        <w:t>” tests the copy constructor in which an object of the same type is copied (Car #1000 Plates: Gandalf, Throttle: 0 @ [39.54, 119.82, 4500]</w:t>
      </w:r>
      <w:r w:rsidR="00EC54C1">
        <w:t xml:space="preserve">, </w:t>
      </w:r>
      <w:r w:rsidR="00EC54C1">
        <w:t xml:space="preserve">Derived </w:t>
      </w:r>
      <w:proofErr w:type="spellStart"/>
      <w:r w:rsidR="00EC54C1">
        <w:t>idgen</w:t>
      </w:r>
      <w:proofErr w:type="spellEnd"/>
      <w:r w:rsidR="00EC54C1">
        <w:t>: 1001). Next, “</w:t>
      </w:r>
      <w:r w:rsidR="00EC54C1" w:rsidRPr="005859E6">
        <w:t xml:space="preserve">Testing </w:t>
      </w:r>
      <w:r w:rsidR="00EC54C1">
        <w:t>Derived</w:t>
      </w:r>
      <w:r w:rsidR="00EC54C1" w:rsidRPr="005859E6">
        <w:t xml:space="preserve"> Assignment operator</w:t>
      </w:r>
      <w:r w:rsidR="00EC54C1">
        <w:t>” tests the assignment operator in which the value of vehicle 99 is assigned to vehicle 1(Car #101 Plates: Gandalf, Throttle: 0 @ [39.54, 119.82, 4500]</w:t>
      </w:r>
      <w:r w:rsidR="00EC54C1">
        <w:t xml:space="preserve">, </w:t>
      </w:r>
      <w:r w:rsidR="00EC54C1">
        <w:t xml:space="preserve">Derived </w:t>
      </w:r>
      <w:proofErr w:type="spellStart"/>
      <w:r w:rsidR="00EC54C1">
        <w:t>idgen</w:t>
      </w:r>
      <w:proofErr w:type="spellEnd"/>
      <w:r w:rsidR="00EC54C1">
        <w:t>: 1001).</w:t>
      </w:r>
      <w:r w:rsidR="00EC54C1">
        <w:t xml:space="preserve"> Finally,</w:t>
      </w:r>
      <w:r w:rsidR="00EC54C1">
        <w:t xml:space="preserve"> “</w:t>
      </w:r>
      <w:r w:rsidR="00EC54C1" w:rsidRPr="00B17D37">
        <w:t>Te</w:t>
      </w:r>
      <w:r w:rsidR="00EC54C1">
        <w:t>s</w:t>
      </w:r>
      <w:r w:rsidR="00EC54C1" w:rsidRPr="00B17D37">
        <w:t xml:space="preserve">ting </w:t>
      </w:r>
      <w:r w:rsidR="00EC54C1">
        <w:t>Derived</w:t>
      </w:r>
      <w:r w:rsidR="00EC54C1" w:rsidRPr="00B17D37">
        <w:t xml:space="preserve"> Move Function</w:t>
      </w:r>
      <w:r w:rsidR="00EC54C1">
        <w:t>”</w:t>
      </w:r>
      <w:r w:rsidR="00EC54C1">
        <w:t xml:space="preserve"> invokes the drive function in which it moves car (</w:t>
      </w:r>
      <w:r w:rsidR="00EC54C1" w:rsidRPr="00EC54C1">
        <w:t>Car #101: DRIVE to destination with throttle @ 75</w:t>
      </w:r>
      <w:r w:rsidR="00EC54C1">
        <w:t>).</w:t>
      </w:r>
    </w:p>
    <w:p w14:paraId="5DA9995D" w14:textId="77777777" w:rsidR="00EC54C1" w:rsidRDefault="00EC54C1">
      <w:pPr>
        <w:suppressAutoHyphens w:val="0"/>
      </w:pPr>
      <w:r>
        <w:br w:type="page"/>
      </w:r>
    </w:p>
    <w:p w14:paraId="4F83C089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0C7E2549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    Base Tests    /////</w:t>
      </w:r>
    </w:p>
    <w:p w14:paraId="5E690901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7E8B60F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44151D95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Base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791CBC36" w14:textId="27386320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#0: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b/>
          <w:sz w:val="18"/>
          <w:szCs w:val="18"/>
        </w:rPr>
        <w:t>invokes the default constructor; initializes values to 0</w:t>
      </w:r>
    </w:p>
    <w:p w14:paraId="5E6D50B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22BE41F1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Base insertion operator</w:t>
      </w:r>
    </w:p>
    <w:p w14:paraId="77F47CA2" w14:textId="2506F90D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#0 @ [0, 0, 0]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b/>
          <w:sz w:val="18"/>
          <w:szCs w:val="18"/>
        </w:rPr>
        <w:t>outputs the member of the object.</w:t>
      </w:r>
    </w:p>
    <w:p w14:paraId="795E5AFE" w14:textId="48BFFC96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Base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b/>
          <w:sz w:val="18"/>
          <w:szCs w:val="18"/>
        </w:rPr>
        <w:t>keeps count of the cars, so no two cars have same vin number</w:t>
      </w:r>
    </w:p>
    <w:p w14:paraId="33D5C420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2AD1D139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Base Parametrized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4E544A21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#99: Parametrized-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12ACA656" w14:textId="55D8C4F0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#99 @ [39.54, 119.82, 4500]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C54C1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810B9">
        <w:rPr>
          <w:rFonts w:ascii="Lucida Console" w:hAnsi="Lucida Console" w:cs="Lucida Console"/>
          <w:b/>
          <w:sz w:val="18"/>
          <w:szCs w:val="18"/>
        </w:rPr>
        <w:t>initializes the member</w:t>
      </w:r>
      <w:r w:rsidR="00E810B9" w:rsidRPr="00E810B9">
        <w:rPr>
          <w:rFonts w:ascii="Lucida Console" w:hAnsi="Lucida Console" w:cs="Lucida Console"/>
          <w:b/>
          <w:sz w:val="18"/>
          <w:szCs w:val="18"/>
        </w:rPr>
        <w:t xml:space="preserve"> variables based on the </w:t>
      </w:r>
      <w:r w:rsidR="00E810B9">
        <w:rPr>
          <w:rFonts w:ascii="Lucida Console" w:hAnsi="Lucida Console" w:cs="Lucida Console"/>
          <w:b/>
          <w:sz w:val="18"/>
          <w:szCs w:val="18"/>
        </w:rPr>
        <w:t>values passed in</w:t>
      </w:r>
    </w:p>
    <w:p w14:paraId="0475FCA0" w14:textId="6ADD2F27" w:rsidR="00EC54C1" w:rsidRPr="00E810B9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Base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100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C54C1">
        <w:rPr>
          <w:rFonts w:ascii="Lucida Console" w:hAnsi="Lucida Console" w:cs="Lucida Console"/>
          <w:b/>
          <w:sz w:val="18"/>
          <w:szCs w:val="18"/>
        </w:rPr>
        <w:t>keeps count of the cars, so no two cars have same vin number</w:t>
      </w:r>
    </w:p>
    <w:p w14:paraId="3D692F43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0746EC78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Base Copy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46EA63E0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#100: Copy-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29066FA1" w14:textId="585F25EA" w:rsidR="00EC54C1" w:rsidRPr="00E810B9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#100 @ [39.54, 119.82, 4500]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>
        <w:rPr>
          <w:rFonts w:ascii="Lucida Console" w:hAnsi="Lucida Console" w:cs="Lucida Console"/>
          <w:b/>
          <w:sz w:val="18"/>
          <w:szCs w:val="18"/>
        </w:rPr>
        <w:t>copies the object to another object of the same type</w:t>
      </w:r>
    </w:p>
    <w:p w14:paraId="76F53280" w14:textId="5865BB78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Base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101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C54C1">
        <w:rPr>
          <w:rFonts w:ascii="Lucida Console" w:hAnsi="Lucida Console" w:cs="Lucida Console"/>
          <w:b/>
          <w:sz w:val="18"/>
          <w:szCs w:val="18"/>
        </w:rPr>
        <w:t>keeps count of the cars, so no two cars have same vin number</w:t>
      </w:r>
    </w:p>
    <w:p w14:paraId="379F4F7D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75B932F7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Base Assignment operator</w:t>
      </w:r>
    </w:p>
    <w:p w14:paraId="5CE535A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#0: Assignment</w:t>
      </w:r>
    </w:p>
    <w:p w14:paraId="60480E53" w14:textId="7C00870C" w:rsidR="00EC54C1" w:rsidRPr="00E810B9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#0 @ [39.54, 119.82, 4500]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>
        <w:rPr>
          <w:rFonts w:ascii="Lucida Console" w:hAnsi="Lucida Console" w:cs="Lucida Console"/>
          <w:b/>
          <w:sz w:val="18"/>
          <w:szCs w:val="18"/>
        </w:rPr>
        <w:t>assigns one object to another</w:t>
      </w:r>
    </w:p>
    <w:p w14:paraId="475A6B01" w14:textId="1C9639EF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Base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101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C54C1">
        <w:rPr>
          <w:rFonts w:ascii="Lucida Console" w:hAnsi="Lucida Console" w:cs="Lucida Console"/>
          <w:b/>
          <w:sz w:val="18"/>
          <w:szCs w:val="18"/>
        </w:rPr>
        <w:t>keeps count of the cars, so no two cars have same vin number</w:t>
      </w:r>
    </w:p>
    <w:p w14:paraId="72C7F1EE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7B993F3A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Base Move Function</w:t>
      </w:r>
    </w:p>
    <w:p w14:paraId="411B995E" w14:textId="7F122FB3" w:rsidR="00EC54C1" w:rsidRPr="00E810B9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#0: CANNOT MOVE - I DON'T KNOW HOW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>
        <w:rPr>
          <w:rFonts w:ascii="Lucida Console" w:hAnsi="Lucida Console" w:cs="Lucida Console"/>
          <w:b/>
          <w:sz w:val="18"/>
          <w:szCs w:val="18"/>
        </w:rPr>
        <w:t>Vehicle cannot drive; car can</w:t>
      </w:r>
    </w:p>
    <w:p w14:paraId="5AD78A62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19E4A64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73CB88A5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/////   Derived </w:t>
      </w:r>
      <w:proofErr w:type="gramStart"/>
      <w:r>
        <w:rPr>
          <w:rFonts w:ascii="Lucida Console" w:hAnsi="Lucida Console" w:cs="Lucida Console"/>
          <w:sz w:val="18"/>
          <w:szCs w:val="18"/>
        </w:rPr>
        <w:t>Tests  /</w:t>
      </w:r>
      <w:proofErr w:type="gramEnd"/>
      <w:r>
        <w:rPr>
          <w:rFonts w:ascii="Lucida Console" w:hAnsi="Lucida Console" w:cs="Lucida Console"/>
          <w:sz w:val="18"/>
          <w:szCs w:val="18"/>
        </w:rPr>
        <w:t>////</w:t>
      </w:r>
    </w:p>
    <w:p w14:paraId="62460B24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34263ED1" w14:textId="75F07EED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264241AF" w14:textId="1C29533C" w:rsidR="00E810B9" w:rsidRPr="00E810B9" w:rsidRDefault="00E810B9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FUNCTIONS SAME AS BASE TESTS</w:t>
      </w:r>
    </w:p>
    <w:p w14:paraId="3A44B07E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Derived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7833A012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#101: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6F90CB9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#101: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20E080FC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Derived insertion operator</w:t>
      </w:r>
    </w:p>
    <w:p w14:paraId="5FC0FE84" w14:textId="4FE6576C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#101 Plates</w:t>
      </w:r>
      <w:proofErr w:type="gramStart"/>
      <w:r>
        <w:rPr>
          <w:rFonts w:ascii="Lucida Console" w:hAnsi="Lucida Console" w:cs="Lucida Console"/>
          <w:sz w:val="18"/>
          <w:szCs w:val="18"/>
        </w:rPr>
        <w:t>: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Throttle: 0 @ [0, 0, 0]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</w:p>
    <w:p w14:paraId="09F0E5EC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Derived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102</w:t>
      </w:r>
    </w:p>
    <w:p w14:paraId="79B14BA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21B012F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Derived Parametrized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7AD5857E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#999: Parametrized-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6C6F3033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#999: Parametrized-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0099176E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#999 Plates: Gandalf, Throttle: 0 @ [39.54, 119.82, 4500]</w:t>
      </w:r>
    </w:p>
    <w:p w14:paraId="0C249707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Derived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1000</w:t>
      </w:r>
    </w:p>
    <w:p w14:paraId="72C2A6A2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307F77F2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Testing Derived Copy 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25294E1D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Vehicle #1000: 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3CA6882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#1000: Copy-</w:t>
      </w:r>
      <w:proofErr w:type="spellStart"/>
      <w:r>
        <w:rPr>
          <w:rFonts w:ascii="Lucida Console" w:hAnsi="Lucida Console" w:cs="Lucida Console"/>
          <w:sz w:val="18"/>
          <w:szCs w:val="18"/>
        </w:rPr>
        <w:t>ctor</w:t>
      </w:r>
      <w:proofErr w:type="spellEnd"/>
    </w:p>
    <w:p w14:paraId="5BC1FCE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#1000 Plates: Gandalf, Throttle: 0 @ [39.54, 119.82, 4500]</w:t>
      </w:r>
    </w:p>
    <w:p w14:paraId="3C114294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Derived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1001</w:t>
      </w:r>
    </w:p>
    <w:p w14:paraId="7D33F4DD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4D45BEF7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Derived Assignment operator</w:t>
      </w:r>
    </w:p>
    <w:p w14:paraId="07BBED2A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#101: Assignment</w:t>
      </w:r>
    </w:p>
    <w:p w14:paraId="4F861928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#101 Plates: Gandalf, Throttle: 0 @ [39.54, 119.82, 4500]</w:t>
      </w:r>
    </w:p>
    <w:p w14:paraId="667FF682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Derived </w:t>
      </w:r>
      <w:proofErr w:type="spellStart"/>
      <w:r>
        <w:rPr>
          <w:rFonts w:ascii="Lucida Console" w:hAnsi="Lucida Console" w:cs="Lucida Console"/>
          <w:sz w:val="18"/>
          <w:szCs w:val="18"/>
        </w:rPr>
        <w:t>idgen</w:t>
      </w:r>
      <w:proofErr w:type="spellEnd"/>
      <w:r>
        <w:rPr>
          <w:rFonts w:ascii="Lucida Console" w:hAnsi="Lucida Console" w:cs="Lucida Console"/>
          <w:sz w:val="18"/>
          <w:szCs w:val="18"/>
        </w:rPr>
        <w:t>: 1001</w:t>
      </w:r>
    </w:p>
    <w:p w14:paraId="5620D768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44F48620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 Derived Move Function</w:t>
      </w:r>
    </w:p>
    <w:p w14:paraId="73CA4F31" w14:textId="23A314A6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 #101: DRIVE to destination with throttle @ 75</w:t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sz w:val="18"/>
          <w:szCs w:val="18"/>
        </w:rPr>
        <w:sym w:font="Wingdings" w:char="F0E0"/>
      </w:r>
      <w:r w:rsidR="00E810B9">
        <w:rPr>
          <w:rFonts w:ascii="Lucida Console" w:hAnsi="Lucida Console" w:cs="Lucida Console"/>
          <w:sz w:val="18"/>
          <w:szCs w:val="18"/>
        </w:rPr>
        <w:t xml:space="preserve"> </w:t>
      </w:r>
      <w:r w:rsidR="00E810B9" w:rsidRPr="00E810B9">
        <w:rPr>
          <w:rFonts w:ascii="Lucida Console" w:hAnsi="Lucida Console" w:cs="Lucida Console"/>
          <w:b/>
          <w:sz w:val="18"/>
          <w:szCs w:val="18"/>
        </w:rPr>
        <w:t>invokes drive function to drive the car</w:t>
      </w:r>
    </w:p>
    <w:p w14:paraId="334CF546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</w:p>
    <w:p w14:paraId="2A6A5C9E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4D6FD93D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    Tests Done    /////</w:t>
      </w:r>
    </w:p>
    <w:p w14:paraId="56EDC9B5" w14:textId="780818A8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////////////////////////////</w:t>
      </w:r>
    </w:p>
    <w:p w14:paraId="69A6D8CB" w14:textId="6DD6FB80" w:rsidR="00E810B9" w:rsidRPr="00E810B9" w:rsidRDefault="00E810B9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Destroys the objects to free up space in memory</w:t>
      </w:r>
    </w:p>
    <w:p w14:paraId="7B6008B4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 #1000: </w:t>
      </w:r>
      <w:proofErr w:type="spellStart"/>
      <w:r>
        <w:rPr>
          <w:rFonts w:ascii="Lucida Console" w:hAnsi="Lucida Console" w:cs="Lucida Console"/>
          <w:sz w:val="18"/>
          <w:szCs w:val="18"/>
        </w:rPr>
        <w:t>DtorVehicle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#1000: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2E3AED6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 #999: </w:t>
      </w:r>
      <w:proofErr w:type="spellStart"/>
      <w:r>
        <w:rPr>
          <w:rFonts w:ascii="Lucida Console" w:hAnsi="Lucida Console" w:cs="Lucida Console"/>
          <w:sz w:val="18"/>
          <w:szCs w:val="18"/>
        </w:rPr>
        <w:t>DtorVehicle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#999: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25B38189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 #101: </w:t>
      </w:r>
      <w:proofErr w:type="spellStart"/>
      <w:r>
        <w:rPr>
          <w:rFonts w:ascii="Lucida Console" w:hAnsi="Lucida Console" w:cs="Lucida Console"/>
          <w:sz w:val="18"/>
          <w:szCs w:val="18"/>
        </w:rPr>
        <w:t>DtorVehicle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#101: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727D1FC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Vehicle #100: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453A4D7F" w14:textId="77777777" w:rsidR="00EC54C1" w:rsidRDefault="00EC54C1" w:rsidP="00EC54C1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Vehicle #99: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154A15F3" w14:textId="68BBE05E" w:rsidR="00140C26" w:rsidRPr="002F068A" w:rsidRDefault="00EC54C1" w:rsidP="00E810B9">
      <w:pPr>
        <w:ind w:firstLine="0"/>
      </w:pPr>
      <w:r>
        <w:rPr>
          <w:rFonts w:ascii="Lucida Console" w:hAnsi="Lucida Console" w:cs="Lucida Console"/>
          <w:sz w:val="18"/>
          <w:szCs w:val="18"/>
        </w:rPr>
        <w:t xml:space="preserve">Vehicle #0: </w:t>
      </w:r>
      <w:proofErr w:type="spellStart"/>
      <w:r>
        <w:rPr>
          <w:rFonts w:ascii="Lucida Console" w:hAnsi="Lucida Console" w:cs="Lucida Console"/>
          <w:sz w:val="18"/>
          <w:szCs w:val="18"/>
        </w:rPr>
        <w:t>Dtor</w:t>
      </w:r>
      <w:proofErr w:type="spellEnd"/>
    </w:p>
    <w:p w14:paraId="10E1070A" w14:textId="70DCCBF5" w:rsidR="00E614DD" w:rsidRDefault="00E614DD" w:rsidP="002F068A"/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FE696" w14:textId="77777777" w:rsidR="001A1F8D" w:rsidRDefault="001A1F8D">
      <w:pPr>
        <w:spacing w:line="240" w:lineRule="auto"/>
      </w:pPr>
      <w:r>
        <w:separator/>
      </w:r>
    </w:p>
  </w:endnote>
  <w:endnote w:type="continuationSeparator" w:id="0">
    <w:p w14:paraId="4EFA1B90" w14:textId="77777777" w:rsidR="001A1F8D" w:rsidRDefault="001A1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247A" w14:textId="77777777" w:rsidR="001A1F8D" w:rsidRDefault="001A1F8D">
      <w:pPr>
        <w:spacing w:line="240" w:lineRule="auto"/>
      </w:pPr>
      <w:r>
        <w:separator/>
      </w:r>
    </w:p>
  </w:footnote>
  <w:footnote w:type="continuationSeparator" w:id="0">
    <w:p w14:paraId="2B499AB8" w14:textId="77777777" w:rsidR="001A1F8D" w:rsidRDefault="001A1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1CE9F" w14:textId="77777777" w:rsidR="00E614DD" w:rsidRDefault="001A1F8D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2391" w14:textId="53D4A87E" w:rsidR="00E614DD" w:rsidRDefault="002F068A">
    <w:pPr>
      <w:pStyle w:val="Header"/>
    </w:pPr>
    <w:r>
      <w:t>Maristela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8A"/>
    <w:rsid w:val="00040CBB"/>
    <w:rsid w:val="000B78C8"/>
    <w:rsid w:val="00140C26"/>
    <w:rsid w:val="001463B2"/>
    <w:rsid w:val="00187128"/>
    <w:rsid w:val="001A1F8D"/>
    <w:rsid w:val="001F62C0"/>
    <w:rsid w:val="00245E02"/>
    <w:rsid w:val="002F068A"/>
    <w:rsid w:val="00353B66"/>
    <w:rsid w:val="004A2675"/>
    <w:rsid w:val="004F7139"/>
    <w:rsid w:val="005859E6"/>
    <w:rsid w:val="00594B83"/>
    <w:rsid w:val="006104B9"/>
    <w:rsid w:val="00620E32"/>
    <w:rsid w:val="00691EC1"/>
    <w:rsid w:val="006A27ED"/>
    <w:rsid w:val="007C53FB"/>
    <w:rsid w:val="008B7D18"/>
    <w:rsid w:val="008F1F97"/>
    <w:rsid w:val="008F4052"/>
    <w:rsid w:val="009D4EB3"/>
    <w:rsid w:val="00A30BF6"/>
    <w:rsid w:val="00B13D1B"/>
    <w:rsid w:val="00B17D37"/>
    <w:rsid w:val="00B818DF"/>
    <w:rsid w:val="00C176B4"/>
    <w:rsid w:val="00CF6367"/>
    <w:rsid w:val="00D52117"/>
    <w:rsid w:val="00D82FE9"/>
    <w:rsid w:val="00DB0D39"/>
    <w:rsid w:val="00E14005"/>
    <w:rsid w:val="00E614DD"/>
    <w:rsid w:val="00E810B9"/>
    <w:rsid w:val="00EC54C1"/>
    <w:rsid w:val="00F9444C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A59F4"/>
  <w15:chartTrackingRefBased/>
  <w15:docId w15:val="{063ED4D8-A8FE-4813-AE68-90834FA5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112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 Maristela</cp:lastModifiedBy>
  <cp:revision>3</cp:revision>
  <dcterms:created xsi:type="dcterms:W3CDTF">2018-10-11T05:04:00Z</dcterms:created>
  <dcterms:modified xsi:type="dcterms:W3CDTF">2018-10-11T06:55:00Z</dcterms:modified>
  <cp:version/>
</cp:coreProperties>
</file>