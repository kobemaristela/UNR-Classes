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FB73" w14:textId="5060EA27" w:rsidR="00F9444C" w:rsidRDefault="002F068A">
      <w:pPr>
        <w:pStyle w:val="NoSpacing"/>
      </w:pPr>
      <w:r>
        <w:t>Kobe Maristela</w:t>
      </w:r>
    </w:p>
    <w:p w14:paraId="2D79339C" w14:textId="0864CBE2" w:rsidR="00E614DD" w:rsidRDefault="002F068A">
      <w:pPr>
        <w:pStyle w:val="NoSpacing"/>
      </w:pPr>
      <w:r w:rsidRPr="002F068A">
        <w:t xml:space="preserve">Christos </w:t>
      </w:r>
      <w:proofErr w:type="spellStart"/>
      <w:r w:rsidRPr="002F068A">
        <w:t>Papachristos</w:t>
      </w:r>
      <w:proofErr w:type="spellEnd"/>
    </w:p>
    <w:p w14:paraId="1DBDB06E" w14:textId="55829F31" w:rsidR="00E614DD" w:rsidRDefault="002F068A">
      <w:pPr>
        <w:pStyle w:val="NoSpacing"/>
      </w:pPr>
      <w:r>
        <w:t>CS 202</w:t>
      </w:r>
    </w:p>
    <w:p w14:paraId="11262DC0" w14:textId="6F89B83B" w:rsidR="00E614DD" w:rsidRDefault="002F068A">
      <w:pPr>
        <w:pStyle w:val="NoSpacing"/>
      </w:pPr>
      <w:r>
        <w:t>9/1</w:t>
      </w:r>
      <w:r w:rsidR="00CF6367">
        <w:t>9/2018</w:t>
      </w:r>
    </w:p>
    <w:p w14:paraId="00B5E4AA" w14:textId="173AB033" w:rsidR="00E614DD" w:rsidRDefault="002F068A" w:rsidP="002F068A">
      <w:pPr>
        <w:pStyle w:val="Title"/>
        <w:rPr>
          <w:sz w:val="48"/>
        </w:rPr>
      </w:pPr>
      <w:r w:rsidRPr="002F068A">
        <w:rPr>
          <w:sz w:val="48"/>
        </w:rPr>
        <w:t xml:space="preserve">Project </w:t>
      </w:r>
      <w:r w:rsidR="00CF6367">
        <w:rPr>
          <w:sz w:val="48"/>
        </w:rPr>
        <w:t>3</w:t>
      </w:r>
      <w:r w:rsidRPr="002F068A">
        <w:rPr>
          <w:sz w:val="48"/>
        </w:rPr>
        <w:t xml:space="preserve"> Documentation</w:t>
      </w:r>
    </w:p>
    <w:p w14:paraId="76BCB46D" w14:textId="5AFD29A0" w:rsidR="002F068A" w:rsidRDefault="002F068A" w:rsidP="002F068A">
      <w:r>
        <w:t>The main purpose of this program is to test my ability to create</w:t>
      </w:r>
      <w:r w:rsidR="00CF6367">
        <w:t xml:space="preserve"> and use pointers as well as use classes within my project</w:t>
      </w:r>
      <w:r>
        <w:t xml:space="preserve">. Additionally, its also to review my knowledge on previously taught concepts. In this project, I designed a program that would </w:t>
      </w:r>
      <w:r w:rsidR="00CF6367">
        <w:t>store a list of agencies in a structure, which had inside of it a class object of cars</w:t>
      </w:r>
      <w:r>
        <w:t xml:space="preserve">. The program read from a file of cars and </w:t>
      </w:r>
      <w:r w:rsidR="00CF6367">
        <w:t xml:space="preserve">agencies </w:t>
      </w:r>
      <w:r>
        <w:t>stores it in a structure</w:t>
      </w:r>
      <w:r w:rsidR="00CF6367">
        <w:t xml:space="preserve"> that contained car objects</w:t>
      </w:r>
      <w:r>
        <w:t xml:space="preserve">. Afterwards, the user is then able to </w:t>
      </w:r>
      <w:r w:rsidR="00CF6367">
        <w:t>print, estimate the price, as well as find the most expensive car from the list</w:t>
      </w:r>
      <w:r>
        <w:t xml:space="preserve">. Finally, the user can select to </w:t>
      </w:r>
      <w:r w:rsidR="00CF6367">
        <w:t>print out what cars available to an output file.</w:t>
      </w:r>
    </w:p>
    <w:p w14:paraId="2A9D9AFC" w14:textId="070DD2F2" w:rsidR="002F068A" w:rsidRDefault="002F068A" w:rsidP="002F068A">
      <w:r>
        <w:t xml:space="preserve">In this program, I ran to problems mainly involving </w:t>
      </w:r>
      <w:r w:rsidR="00CF6367">
        <w:t>pointers and classes</w:t>
      </w:r>
      <w:r>
        <w:t xml:space="preserve">. </w:t>
      </w:r>
      <w:r w:rsidR="00CF6367">
        <w:t>My biggest problem was involving pointers and passing them into different functions. Also, I most often forgot to reset counters for pointers whereas it was not a problem with going through an array. Additionally, calling functions from another class was also a problem, however, it was an easy fix compared to the pointer problems.</w:t>
      </w:r>
    </w:p>
    <w:p w14:paraId="00603C22" w14:textId="01B710FC" w:rsidR="002F068A" w:rsidRPr="002F068A" w:rsidRDefault="002F068A" w:rsidP="002F068A">
      <w:r>
        <w:t>Overall, the project was straightforward in what it asked for, and additionally, if I was given more time I would</w:t>
      </w:r>
      <w:r w:rsidR="00CF6367">
        <w:t xml:space="preserve"> create a different class for just the structure (</w:t>
      </w:r>
      <w:proofErr w:type="spellStart"/>
      <w:r w:rsidR="00CF6367">
        <w:t>RentalAgency</w:t>
      </w:r>
      <w:proofErr w:type="spellEnd"/>
      <w:r w:rsidR="00CF6367">
        <w:t>). However, overall aside from the pointer challenge the project was an mediocre concept to learn.</w:t>
      </w:r>
      <w:bookmarkStart w:id="0" w:name="_GoBack"/>
      <w:bookmarkEnd w:id="0"/>
    </w:p>
    <w:p w14:paraId="0CC79095" w14:textId="77777777" w:rsidR="002F068A" w:rsidRPr="002F068A" w:rsidRDefault="002F068A" w:rsidP="002F068A"/>
    <w:p w14:paraId="10E1070A" w14:textId="70DCCBF5" w:rsidR="00E614DD" w:rsidRDefault="00E614DD" w:rsidP="002F068A"/>
    <w:sectPr w:rsidR="00E614D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686EF" w14:textId="77777777" w:rsidR="00A30BF6" w:rsidRDefault="00A30BF6">
      <w:pPr>
        <w:spacing w:line="240" w:lineRule="auto"/>
      </w:pPr>
      <w:r>
        <w:separator/>
      </w:r>
    </w:p>
  </w:endnote>
  <w:endnote w:type="continuationSeparator" w:id="0">
    <w:p w14:paraId="37973D39" w14:textId="77777777" w:rsidR="00A30BF6" w:rsidRDefault="00A30B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1C1EF" w14:textId="77777777" w:rsidR="00A30BF6" w:rsidRDefault="00A30BF6">
      <w:pPr>
        <w:spacing w:line="240" w:lineRule="auto"/>
      </w:pPr>
      <w:r>
        <w:separator/>
      </w:r>
    </w:p>
  </w:footnote>
  <w:footnote w:type="continuationSeparator" w:id="0">
    <w:p w14:paraId="688C31D8" w14:textId="77777777" w:rsidR="00A30BF6" w:rsidRDefault="00A30B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1CE9F" w14:textId="77777777" w:rsidR="00E614DD" w:rsidRDefault="00A30BF6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12391" w14:textId="53D4A87E" w:rsidR="00E614DD" w:rsidRDefault="002F068A">
    <w:pPr>
      <w:pStyle w:val="Header"/>
    </w:pPr>
    <w:r>
      <w:t>Maristela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8A"/>
    <w:rsid w:val="00040CBB"/>
    <w:rsid w:val="000B78C8"/>
    <w:rsid w:val="001463B2"/>
    <w:rsid w:val="00187128"/>
    <w:rsid w:val="001F62C0"/>
    <w:rsid w:val="00245E02"/>
    <w:rsid w:val="002F068A"/>
    <w:rsid w:val="00353B66"/>
    <w:rsid w:val="004A2675"/>
    <w:rsid w:val="004F7139"/>
    <w:rsid w:val="00691EC1"/>
    <w:rsid w:val="007C53FB"/>
    <w:rsid w:val="008B7D18"/>
    <w:rsid w:val="008F1F97"/>
    <w:rsid w:val="008F4052"/>
    <w:rsid w:val="009D4EB3"/>
    <w:rsid w:val="00A30BF6"/>
    <w:rsid w:val="00B13D1B"/>
    <w:rsid w:val="00B818DF"/>
    <w:rsid w:val="00CF6367"/>
    <w:rsid w:val="00D52117"/>
    <w:rsid w:val="00DB0D39"/>
    <w:rsid w:val="00E14005"/>
    <w:rsid w:val="00E614DD"/>
    <w:rsid w:val="00F9444C"/>
    <w:rsid w:val="00F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A59F4"/>
  <w15:chartTrackingRefBased/>
  <w15:docId w15:val="{063ED4D8-A8FE-4813-AE68-90834FA5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be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Kobe Maristela</cp:lastModifiedBy>
  <cp:revision>2</cp:revision>
  <dcterms:created xsi:type="dcterms:W3CDTF">2018-09-19T21:20:00Z</dcterms:created>
  <dcterms:modified xsi:type="dcterms:W3CDTF">2018-09-19T21:20:00Z</dcterms:modified>
  <cp:version/>
</cp:coreProperties>
</file>