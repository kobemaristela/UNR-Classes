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FB73" w14:textId="5060EA27" w:rsidR="00F9444C" w:rsidRDefault="002F068A">
      <w:pPr>
        <w:pStyle w:val="NoSpacing"/>
      </w:pPr>
      <w:r>
        <w:t>Kobe Maristela</w:t>
      </w:r>
    </w:p>
    <w:p w14:paraId="2D79339C" w14:textId="0864CBE2" w:rsidR="00E614DD" w:rsidRDefault="002F068A">
      <w:pPr>
        <w:pStyle w:val="NoSpacing"/>
      </w:pPr>
      <w:r w:rsidRPr="002F068A">
        <w:t xml:space="preserve">Christos </w:t>
      </w:r>
      <w:proofErr w:type="spellStart"/>
      <w:r w:rsidRPr="002F068A">
        <w:t>Papachristos</w:t>
      </w:r>
      <w:proofErr w:type="spellEnd"/>
    </w:p>
    <w:p w14:paraId="1DBDB06E" w14:textId="55829F31" w:rsidR="00E614DD" w:rsidRDefault="002F068A">
      <w:pPr>
        <w:pStyle w:val="NoSpacing"/>
      </w:pPr>
      <w:r>
        <w:t>CS 202</w:t>
      </w:r>
    </w:p>
    <w:p w14:paraId="11262DC0" w14:textId="58FA50FC" w:rsidR="00E614DD" w:rsidRDefault="00C176B4">
      <w:pPr>
        <w:pStyle w:val="NoSpacing"/>
      </w:pPr>
      <w:r>
        <w:t>10/</w:t>
      </w:r>
      <w:r w:rsidR="0078264D">
        <w:t>31</w:t>
      </w:r>
      <w:r w:rsidR="00CF6367">
        <w:t>/2018</w:t>
      </w:r>
    </w:p>
    <w:p w14:paraId="00B5E4AA" w14:textId="54BEF4FD" w:rsidR="00E614DD" w:rsidRDefault="002F068A" w:rsidP="002F068A">
      <w:pPr>
        <w:pStyle w:val="Title"/>
        <w:rPr>
          <w:sz w:val="48"/>
        </w:rPr>
      </w:pPr>
      <w:r w:rsidRPr="002F068A">
        <w:rPr>
          <w:sz w:val="48"/>
        </w:rPr>
        <w:t xml:space="preserve">Project </w:t>
      </w:r>
      <w:r w:rsidR="0078264D">
        <w:rPr>
          <w:sz w:val="48"/>
        </w:rPr>
        <w:t>7</w:t>
      </w:r>
      <w:r w:rsidRPr="002F068A">
        <w:rPr>
          <w:sz w:val="48"/>
        </w:rPr>
        <w:t xml:space="preserve"> Documentation</w:t>
      </w:r>
    </w:p>
    <w:p w14:paraId="10E1070A" w14:textId="1BC991DE" w:rsidR="00E614DD" w:rsidRDefault="002F068A" w:rsidP="0078264D">
      <w:r>
        <w:t xml:space="preserve">The main purpose of </w:t>
      </w:r>
      <w:r w:rsidR="0078264D">
        <w:t xml:space="preserve">this project </w:t>
      </w:r>
      <w:r w:rsidR="0078264D">
        <w:t>is</w:t>
      </w:r>
      <w:r w:rsidR="0078264D">
        <w:t xml:space="preserve"> to test </w:t>
      </w:r>
      <w:r w:rsidR="0078264D">
        <w:t>my</w:t>
      </w:r>
      <w:r w:rsidR="0078264D">
        <w:t xml:space="preserve"> ability to create and use dynamic memory</w:t>
      </w:r>
      <w:r w:rsidR="0078264D">
        <w:t xml:space="preserve"> as well as </w:t>
      </w:r>
      <w:r w:rsidR="0078264D">
        <w:t xml:space="preserve">to review </w:t>
      </w:r>
      <w:r w:rsidR="0078264D">
        <w:t>my</w:t>
      </w:r>
      <w:r w:rsidR="0078264D">
        <w:t xml:space="preserve"> knowledge </w:t>
      </w:r>
      <w:r w:rsidR="0078264D">
        <w:t>in</w:t>
      </w:r>
      <w:r w:rsidR="0078264D">
        <w:t xml:space="preserve"> manipulat</w:t>
      </w:r>
      <w:r w:rsidR="0078264D">
        <w:t>ing</w:t>
      </w:r>
      <w:r w:rsidR="0078264D">
        <w:t xml:space="preserve"> classes, pointers and iostream</w:t>
      </w:r>
      <w:r w:rsidR="0078264D">
        <w:t xml:space="preserve">s. My design in this project is to use </w:t>
      </w:r>
      <w:r w:rsidR="000D7558">
        <w:t>minimal memory as possible, by allocating and deallocating memory as it is needed. Additionally, I performed the use of string functions through the string library to find the lengths as well as the size of the strings. Furthermore, my design was to reuse knowledge previously taught such as pointers and operators in helping me complete the project.</w:t>
      </w:r>
    </w:p>
    <w:p w14:paraId="1EEDA0EE" w14:textId="02F54345" w:rsidR="000D7558" w:rsidRDefault="000D7558" w:rsidP="0078264D">
      <w:r>
        <w:t xml:space="preserve">The problem I ran into when designing my program was allocating and deallocating memory. I ran to many segmentation faults as well as instances where my code will just stop functioning. If given more time I would invoke exception handling </w:t>
      </w:r>
      <w:bookmarkStart w:id="0" w:name="_GoBack"/>
      <w:bookmarkEnd w:id="0"/>
      <w:r>
        <w:t>in my code, to further improve my knowledge.</w:t>
      </w:r>
    </w:p>
    <w:p w14:paraId="16224E83" w14:textId="5D1B7347" w:rsidR="000D7558" w:rsidRDefault="000D7558" w:rsidP="0078264D">
      <w:r>
        <w:t>Overall, this project was easy in a sense that the only implication that we needed to imply was dynamic allocation, in which the rest of the information was based on previously taught knowledge.</w:t>
      </w:r>
    </w:p>
    <w:sectPr w:rsidR="000D755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5A4C" w14:textId="77777777" w:rsidR="00864CCF" w:rsidRDefault="00864CCF">
      <w:pPr>
        <w:spacing w:line="240" w:lineRule="auto"/>
      </w:pPr>
      <w:r>
        <w:separator/>
      </w:r>
    </w:p>
  </w:endnote>
  <w:endnote w:type="continuationSeparator" w:id="0">
    <w:p w14:paraId="13EDA77E" w14:textId="77777777" w:rsidR="00864CCF" w:rsidRDefault="00864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A234A" w14:textId="77777777" w:rsidR="00864CCF" w:rsidRDefault="00864CCF">
      <w:pPr>
        <w:spacing w:line="240" w:lineRule="auto"/>
      </w:pPr>
      <w:r>
        <w:separator/>
      </w:r>
    </w:p>
  </w:footnote>
  <w:footnote w:type="continuationSeparator" w:id="0">
    <w:p w14:paraId="686FF4C5" w14:textId="77777777" w:rsidR="00864CCF" w:rsidRDefault="00864C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1CE9F" w14:textId="77777777" w:rsidR="00E614DD" w:rsidRDefault="00864CCF">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12391" w14:textId="53D4A87E" w:rsidR="00E614DD" w:rsidRDefault="002F068A">
    <w:pPr>
      <w:pStyle w:val="Header"/>
    </w:pPr>
    <w:r>
      <w:t>Maristela</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8A"/>
    <w:rsid w:val="00040CBB"/>
    <w:rsid w:val="000B78C8"/>
    <w:rsid w:val="000D7558"/>
    <w:rsid w:val="00140C26"/>
    <w:rsid w:val="001463B2"/>
    <w:rsid w:val="00187128"/>
    <w:rsid w:val="001A1F8D"/>
    <w:rsid w:val="001F62C0"/>
    <w:rsid w:val="00245E02"/>
    <w:rsid w:val="002F068A"/>
    <w:rsid w:val="00353B66"/>
    <w:rsid w:val="004A2675"/>
    <w:rsid w:val="004F7139"/>
    <w:rsid w:val="005859E6"/>
    <w:rsid w:val="00594B83"/>
    <w:rsid w:val="006104B9"/>
    <w:rsid w:val="00620E32"/>
    <w:rsid w:val="00691EC1"/>
    <w:rsid w:val="006A27ED"/>
    <w:rsid w:val="0078264D"/>
    <w:rsid w:val="007C53FB"/>
    <w:rsid w:val="00864CCF"/>
    <w:rsid w:val="008B7D18"/>
    <w:rsid w:val="008F1F97"/>
    <w:rsid w:val="008F4052"/>
    <w:rsid w:val="009D4EB3"/>
    <w:rsid w:val="00A30BF6"/>
    <w:rsid w:val="00B13D1B"/>
    <w:rsid w:val="00B17D37"/>
    <w:rsid w:val="00B818DF"/>
    <w:rsid w:val="00C176B4"/>
    <w:rsid w:val="00CF6367"/>
    <w:rsid w:val="00D52117"/>
    <w:rsid w:val="00D82FE9"/>
    <w:rsid w:val="00DB0D39"/>
    <w:rsid w:val="00E14005"/>
    <w:rsid w:val="00E614DD"/>
    <w:rsid w:val="00E810B9"/>
    <w:rsid w:val="00EC54C1"/>
    <w:rsid w:val="00F9444C"/>
    <w:rsid w:val="00FB0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59F4"/>
  <w15:chartTrackingRefBased/>
  <w15:docId w15:val="{063ED4D8-A8FE-4813-AE68-90834FA5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b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129</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dc:creator>
  <cp:keywords/>
  <dc:description/>
  <cp:lastModifiedBy>Kobe Maristela</cp:lastModifiedBy>
  <cp:revision>4</cp:revision>
  <dcterms:created xsi:type="dcterms:W3CDTF">2018-10-11T05:04:00Z</dcterms:created>
  <dcterms:modified xsi:type="dcterms:W3CDTF">2018-10-31T06:09:00Z</dcterms:modified>
  <cp:version/>
</cp:coreProperties>
</file>