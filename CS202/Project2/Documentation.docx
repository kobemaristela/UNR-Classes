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FB73" w14:textId="5060EA27" w:rsidR="00F9444C" w:rsidRDefault="002F068A">
      <w:pPr>
        <w:pStyle w:val="NoSpacing"/>
      </w:pPr>
      <w:r>
        <w:t>Kobe Maristela</w:t>
      </w:r>
    </w:p>
    <w:p w14:paraId="2D79339C" w14:textId="0864CBE2" w:rsidR="00E614DD" w:rsidRDefault="002F068A">
      <w:pPr>
        <w:pStyle w:val="NoSpacing"/>
      </w:pPr>
      <w:r w:rsidRPr="002F068A">
        <w:t xml:space="preserve">Christos </w:t>
      </w:r>
      <w:proofErr w:type="spellStart"/>
      <w:r w:rsidRPr="002F068A">
        <w:t>Papachristos</w:t>
      </w:r>
      <w:proofErr w:type="spellEnd"/>
    </w:p>
    <w:p w14:paraId="1DBDB06E" w14:textId="55829F31" w:rsidR="00E614DD" w:rsidRDefault="002F068A">
      <w:pPr>
        <w:pStyle w:val="NoSpacing"/>
      </w:pPr>
      <w:r>
        <w:t>CS 202</w:t>
      </w:r>
    </w:p>
    <w:p w14:paraId="11262DC0" w14:textId="09A78485" w:rsidR="00E614DD" w:rsidRDefault="002F068A">
      <w:pPr>
        <w:pStyle w:val="NoSpacing"/>
      </w:pPr>
      <w:r>
        <w:t>9/12/18</w:t>
      </w:r>
    </w:p>
    <w:p w14:paraId="00B5E4AA" w14:textId="5F024FCF" w:rsidR="00E614DD" w:rsidRDefault="002F068A" w:rsidP="002F068A">
      <w:pPr>
        <w:pStyle w:val="Title"/>
        <w:rPr>
          <w:sz w:val="48"/>
        </w:rPr>
      </w:pPr>
      <w:r w:rsidRPr="002F068A">
        <w:rPr>
          <w:sz w:val="48"/>
        </w:rPr>
        <w:t>Project 2 Documentation</w:t>
      </w:r>
    </w:p>
    <w:p w14:paraId="76BCB46D" w14:textId="00D30DD9" w:rsidR="002F068A" w:rsidRDefault="002F068A" w:rsidP="002F068A">
      <w:r>
        <w:t xml:space="preserve">The main purpose of this program is to test my ability to create structures with arrays as well as work with pointers to solve a problem. Additionally, its also to review my knowledge on previously taught concepts. In this project, I designed a program that would rent out cars. The program reads from a file of cars and stores it in a structure of array. Afterwards, the user is then able to sort the cars’ order as well as get </w:t>
      </w:r>
      <w:proofErr w:type="gramStart"/>
      <w:r>
        <w:t>a</w:t>
      </w:r>
      <w:proofErr w:type="gramEnd"/>
      <w:r>
        <w:t xml:space="preserve"> estimate of the available cars for sale. Finally, the user can select to rent out a car, in which its availability would change to sold.</w:t>
      </w:r>
    </w:p>
    <w:p w14:paraId="2A9D9AFC" w14:textId="6AC0C55C" w:rsidR="002F068A" w:rsidRDefault="002F068A" w:rsidP="002F068A">
      <w:r>
        <w:t>In this program, I ran to problems mainly involving structures. I first did not know how to pass a structure into a function as well as how to input data from a file into the structure. However, I later solved those problems with a couple of searches and examples on how to solve them.</w:t>
      </w:r>
    </w:p>
    <w:p w14:paraId="00603C22" w14:textId="74D9331A" w:rsidR="002F068A" w:rsidRPr="002F068A" w:rsidRDefault="002F068A" w:rsidP="002F068A">
      <w:r>
        <w:t>Overall, the project was straightforward in what it asked for, and additionally, if I was given more time I would create a number index correlating the cars to the index number printed on its side</w:t>
      </w:r>
      <w:r w:rsidR="00FB018A">
        <w:t>, which would greatly help the selecting portion in which you have to toggle between the different menus provided.</w:t>
      </w:r>
      <w:bookmarkStart w:id="0" w:name="_GoBack"/>
      <w:bookmarkEnd w:id="0"/>
    </w:p>
    <w:p w14:paraId="0CC79095" w14:textId="77777777" w:rsidR="002F068A" w:rsidRPr="002F068A" w:rsidRDefault="002F068A" w:rsidP="002F068A"/>
    <w:p w14:paraId="10E1070A" w14:textId="70DCCBF5" w:rsidR="00E614DD" w:rsidRDefault="00E614DD" w:rsidP="002F068A"/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8690E" w14:textId="77777777" w:rsidR="00187128" w:rsidRDefault="00187128">
      <w:pPr>
        <w:spacing w:line="240" w:lineRule="auto"/>
      </w:pPr>
      <w:r>
        <w:separator/>
      </w:r>
    </w:p>
  </w:endnote>
  <w:endnote w:type="continuationSeparator" w:id="0">
    <w:p w14:paraId="4C29E26E" w14:textId="77777777" w:rsidR="00187128" w:rsidRDefault="00187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0C5C" w14:textId="77777777" w:rsidR="00187128" w:rsidRDefault="00187128">
      <w:pPr>
        <w:spacing w:line="240" w:lineRule="auto"/>
      </w:pPr>
      <w:r>
        <w:separator/>
      </w:r>
    </w:p>
  </w:footnote>
  <w:footnote w:type="continuationSeparator" w:id="0">
    <w:p w14:paraId="0BEBEEFB" w14:textId="77777777" w:rsidR="00187128" w:rsidRDefault="00187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1CE9F" w14:textId="77777777" w:rsidR="00E614DD" w:rsidRDefault="00187128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2391" w14:textId="53D4A87E" w:rsidR="00E614DD" w:rsidRDefault="002F068A">
    <w:pPr>
      <w:pStyle w:val="Header"/>
    </w:pPr>
    <w:r>
      <w:t>Maristela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8A"/>
    <w:rsid w:val="00040CBB"/>
    <w:rsid w:val="000B78C8"/>
    <w:rsid w:val="001463B2"/>
    <w:rsid w:val="00187128"/>
    <w:rsid w:val="001F62C0"/>
    <w:rsid w:val="00245E02"/>
    <w:rsid w:val="002F068A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A59F4"/>
  <w15:chartTrackingRefBased/>
  <w15:docId w15:val="{063ED4D8-A8FE-4813-AE68-90834FA5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 Maristela</cp:lastModifiedBy>
  <cp:revision>1</cp:revision>
  <dcterms:created xsi:type="dcterms:W3CDTF">2018-09-13T04:38:00Z</dcterms:created>
  <dcterms:modified xsi:type="dcterms:W3CDTF">2018-09-13T04:49:00Z</dcterms:modified>
  <cp:version/>
</cp:coreProperties>
</file>